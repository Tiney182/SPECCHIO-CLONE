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FE" w:rsidRPr="00084655" w:rsidRDefault="002A0FFE" w:rsidP="002A0FFE">
      <w:pPr>
        <w:rPr>
          <w:sz w:val="82"/>
        </w:rPr>
      </w:pPr>
    </w:p>
    <w:p w:rsidR="002A0FFE" w:rsidRPr="004D7992" w:rsidRDefault="004D7992" w:rsidP="002A0FFE">
      <w:r>
        <w:rPr>
          <w:noProof/>
          <w:lang w:val="en-AU" w:eastAsia="en-AU"/>
        </w:rPr>
        <w:drawing>
          <wp:inline distT="0" distB="0" distL="0" distR="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rsidR="002A0FFE" w:rsidRPr="004D7992" w:rsidRDefault="00A23B58">
      <w:pPr>
        <w:pStyle w:val="Title"/>
        <w:suppressAutoHyphens/>
        <w:spacing w:before="960"/>
        <w:rPr>
          <w:sz w:val="24"/>
        </w:rPr>
      </w:pPr>
      <w:r>
        <w:t>Release Notes</w:t>
      </w:r>
    </w:p>
    <w:p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BE1A31">
        <w:rPr>
          <w:noProof/>
        </w:rPr>
        <w:t>3.0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BE1A31">
        <w:instrText>3.0.0</w:instrText>
      </w:r>
      <w:r w:rsidR="00BB2F07">
        <w:fldChar w:fldCharType="end"/>
      </w:r>
      <w:r w:rsidR="00BB2F07" w:rsidRPr="00084655">
        <w:fldChar w:fldCharType="separate"/>
      </w:r>
      <w:bookmarkStart w:id="2" w:name="VQS"/>
      <w:r w:rsidR="00BE1A31">
        <w:rPr>
          <w:noProof/>
        </w:rPr>
        <w:t>3.0.0</w:t>
      </w:r>
      <w:bookmarkEnd w:id="2"/>
      <w:r w:rsidR="00BB2F07" w:rsidRPr="00084655">
        <w:fldChar w:fldCharType="end"/>
      </w:r>
    </w:p>
    <w:p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BE1A31">
        <w:instrText>29.10.2013</w:instrText>
      </w:r>
      <w:r w:rsidR="00BB2F07">
        <w:fldChar w:fldCharType="end"/>
      </w:r>
      <w:r w:rsidR="00BB2F07" w:rsidRPr="00084655">
        <w:fldChar w:fldCharType="separate"/>
      </w:r>
      <w:bookmarkStart w:id="3" w:name="DD"/>
      <w:bookmarkStart w:id="4" w:name="DATE"/>
      <w:r w:rsidR="00BE1A31">
        <w:rPr>
          <w:noProof/>
        </w:rPr>
        <w:t>29.10.2013</w:t>
      </w:r>
      <w:bookmarkEnd w:id="3"/>
      <w:bookmarkEnd w:id="4"/>
      <w:r w:rsidR="00BB2F07" w:rsidRPr="00084655">
        <w:fldChar w:fldCharType="end"/>
      </w:r>
      <w:r w:rsidR="00BB2F07">
        <w:fldChar w:fldCharType="begin"/>
      </w:r>
      <w:r w:rsidR="00A602D5">
        <w:instrText>REF DD</w:instrText>
      </w:r>
      <w:r w:rsidR="00BB2F07">
        <w:fldChar w:fldCharType="separate"/>
      </w:r>
      <w:r w:rsidR="00BE1A31">
        <w:rPr>
          <w:noProof/>
        </w:rPr>
        <w:t>29.10.2013</w:t>
      </w:r>
      <w:r w:rsidR="00BB2F07">
        <w:rPr>
          <w:noProof/>
        </w:rPr>
        <w:fldChar w:fldCharType="end"/>
      </w:r>
      <w:r w:rsidR="00C92C06" w:rsidRPr="00C92C06">
        <w:t xml:space="preserve"> </w:t>
      </w:r>
    </w:p>
    <w:p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instrText>Approved</w:instrText>
      </w:r>
      <w:r>
        <w:fldChar w:fldCharType="end"/>
      </w:r>
      <w:r w:rsidRPr="00084655">
        <w:fldChar w:fldCharType="separate"/>
      </w:r>
      <w:bookmarkStart w:id="5" w:name="SQS"/>
      <w:r>
        <w:rPr>
          <w:noProof/>
        </w:rPr>
        <w:t>Approved</w:t>
      </w:r>
      <w:bookmarkEnd w:id="5"/>
      <w:r w:rsidRPr="00084655">
        <w:fldChar w:fldCharType="end"/>
      </w:r>
      <w:fldSimple w:instr="REF SQS  \* MERGEFORMAT ">
        <w:r>
          <w:rPr>
            <w:noProof/>
          </w:rPr>
          <w:t>Approved</w:t>
        </w:r>
      </w:fldSimple>
      <w:r w:rsidRPr="00C92C06">
        <w:t xml:space="preserve"> </w:t>
      </w:r>
    </w:p>
    <w:p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instrText>P. Roberts &amp; N. Sheppard (Intersect)</w:instrText>
      </w:r>
      <w:r>
        <w:fldChar w:fldCharType="end"/>
      </w:r>
      <w:r w:rsidRPr="00084655">
        <w:fldChar w:fldCharType="separate"/>
      </w:r>
      <w:bookmarkStart w:id="6" w:name="DOC_AUTHOR"/>
      <w:r>
        <w:rPr>
          <w:noProof/>
        </w:rPr>
        <w:t>P. Roberts &amp; N. Sheppard (Intersect)</w:t>
      </w:r>
      <w:bookmarkEnd w:id="6"/>
      <w:r w:rsidRPr="00084655">
        <w:fldChar w:fldCharType="end"/>
      </w:r>
      <w:fldSimple w:instr="REF DOC_AUTHOR  \* MERGEFORMAT ">
        <w:r>
          <w:rPr>
            <w:noProof/>
          </w:rPr>
          <w:t>P. Roberts &amp; N. Sheppard (Intersect)</w:t>
        </w:r>
      </w:fldSimple>
    </w:p>
    <w:p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BE1A31">
        <w:rPr>
          <w:noProof/>
        </w:rPr>
        <w:t>SPECCHIO_ReleaseNotes.docx</w:t>
      </w:r>
      <w:r w:rsidR="00BB2F07">
        <w:rPr>
          <w:noProof/>
        </w:rPr>
        <w:fldChar w:fldCharType="end"/>
      </w:r>
    </w:p>
    <w:p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BE1A31">
        <w:rPr>
          <w:noProof/>
        </w:rPr>
        <w:t>5</w:t>
      </w:r>
      <w:r w:rsidR="00BB2F07">
        <w:rPr>
          <w:noProof/>
        </w:rPr>
        <w:fldChar w:fldCharType="end"/>
      </w:r>
    </w:p>
    <w:p w:rsidR="002A0FFE" w:rsidRPr="00084655" w:rsidRDefault="002A0FFE">
      <w:pPr>
        <w:pStyle w:val="Version"/>
        <w:tabs>
          <w:tab w:val="clear" w:pos="1701"/>
        </w:tabs>
      </w:pPr>
    </w:p>
    <w:p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E172F8">
        <w:instrText>SPECCHIO Users</w:instrText>
      </w:r>
      <w:r w:rsidR="00BB2F07">
        <w:fldChar w:fldCharType="end"/>
      </w:r>
      <w:r w:rsidR="00BB2F07" w:rsidRPr="00084655">
        <w:fldChar w:fldCharType="separate"/>
      </w:r>
      <w:bookmarkStart w:id="7" w:name="DISTRIBUTION"/>
      <w:r w:rsidR="00E172F8">
        <w:rPr>
          <w:noProof/>
        </w:rPr>
        <w:t>SPECCHIO Users</w:t>
      </w:r>
      <w:bookmarkEnd w:id="7"/>
      <w:r w:rsidR="00BB2F07" w:rsidRPr="00084655">
        <w:fldChar w:fldCharType="end"/>
      </w:r>
      <w:r w:rsidR="00B36495">
        <w:fldChar w:fldCharType="begin"/>
      </w:r>
      <w:r w:rsidR="00B36495">
        <w:instrText xml:space="preserve">REF DISTRIBUTION  \* MERGEFORMAT </w:instrText>
      </w:r>
      <w:r w:rsidR="00B36495">
        <w:fldChar w:fldCharType="separate"/>
      </w:r>
      <w:r w:rsidR="00234B8D">
        <w:rPr>
          <w:noProof/>
        </w:rPr>
        <w:t>SPECCHIO Users</w:t>
      </w:r>
      <w:r w:rsidR="00B36495">
        <w:rPr>
          <w:noProof/>
        </w:rPr>
        <w:fldChar w:fldCharType="end"/>
      </w:r>
    </w:p>
    <w:p w:rsidR="00522234" w:rsidRDefault="002A0FFE" w:rsidP="00522234">
      <w:pPr>
        <w:pStyle w:val="Version"/>
        <w:ind w:left="1701" w:hanging="1701"/>
      </w:pPr>
      <w:r w:rsidRPr="00084655">
        <w:tab/>
      </w:r>
      <w:r w:rsidRPr="00084655">
        <w:tab/>
      </w: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871DD0">
      <w:pPr>
        <w:pStyle w:val="Version"/>
      </w:pPr>
    </w:p>
    <w:p w:rsidR="002A0FFE" w:rsidRPr="00084655" w:rsidRDefault="00871DD0" w:rsidP="00522234">
      <w:pPr>
        <w:pStyle w:val="Version"/>
        <w:ind w:left="1701" w:hanging="1701"/>
        <w:jc w:val="center"/>
      </w:pPr>
      <w:r>
        <w:rPr>
          <w:noProof/>
          <w:lang w:val="en-AU" w:eastAsia="en-AU"/>
        </w:rPr>
        <w:drawing>
          <wp:inline distT="0" distB="0" distL="0" distR="0" wp14:anchorId="421E4050" wp14:editId="1D961960">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rsidR="007B0A47" w:rsidRDefault="006251A9" w:rsidP="00A7583F">
      <w:pPr>
        <w:pStyle w:val="Body"/>
      </w:pPr>
      <w:r>
        <w:t xml:space="preserve">SPECCHIO is a spectral database combined with user-friendly interface software designed to store spectral data acquired by </w:t>
      </w:r>
      <w:proofErr w:type="spellStart"/>
      <w:r>
        <w:t>spectroradio</w:t>
      </w:r>
      <w:r w:rsidR="007B0A47">
        <w:t>meters</w:t>
      </w:r>
      <w:proofErr w:type="spellEnd"/>
      <w:r w:rsidR="007B0A47">
        <w:t xml:space="preserve"> and associated metadata.</w:t>
      </w:r>
    </w:p>
    <w:p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rsidR="002F3529" w:rsidRDefault="00F52044" w:rsidP="00A7583F">
      <w:pPr>
        <w:pStyle w:val="Body"/>
      </w:pPr>
      <w:r>
        <w:t>SPECCHIO</w:t>
      </w:r>
      <w:r w:rsidR="002F3529">
        <w:t xml:space="preserve"> is an Italian word meaning “mirror” or “looking glass”. It can also be used to refer to a table of data or a scoreboard.</w:t>
      </w:r>
    </w:p>
    <w:p w:rsidR="007221BB" w:rsidRDefault="007221BB" w:rsidP="007221BB">
      <w:pPr>
        <w:pStyle w:val="Heading2"/>
      </w:pPr>
      <w:bookmarkStart w:id="11" w:name="_Toc355280329"/>
      <w:bookmarkStart w:id="12" w:name="_Toc358992520"/>
      <w:r>
        <w:t>Document scope</w:t>
      </w:r>
      <w:bookmarkEnd w:id="11"/>
      <w:bookmarkEnd w:id="12"/>
    </w:p>
    <w:p w:rsidR="007221BB" w:rsidRPr="007221BB" w:rsidRDefault="00F52044" w:rsidP="007221BB">
      <w:pPr>
        <w:pStyle w:val="Body"/>
      </w:pPr>
      <w:r>
        <w:t>SPECCHIO</w:t>
      </w:r>
      <w:r w:rsidR="00DB5CD4">
        <w:t xml:space="preserve"> uses </w:t>
      </w:r>
      <w:proofErr w:type="gramStart"/>
      <w:r w:rsidR="00DB5CD4">
        <w:t>a Client</w:t>
      </w:r>
      <w:proofErr w:type="gramEnd"/>
      <w:r w:rsidR="00DB5CD4">
        <w:t xml:space="preserve">-Server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rsidR="007221BB" w:rsidRDefault="007221BB" w:rsidP="007221BB">
      <w:pPr>
        <w:pStyle w:val="Heading2"/>
      </w:pPr>
      <w:bookmarkStart w:id="13" w:name="_Toc355280330"/>
      <w:bookmarkStart w:id="14" w:name="_Toc358992521"/>
      <w:r>
        <w:t>Intended audience</w:t>
      </w:r>
      <w:bookmarkEnd w:id="13"/>
      <w:bookmarkEnd w:id="14"/>
    </w:p>
    <w:p w:rsidR="00DB5CD4" w:rsidRDefault="007221BB" w:rsidP="007221BB">
      <w:pPr>
        <w:pStyle w:val="Body"/>
      </w:pPr>
      <w:r>
        <w:t>This document assumes</w:t>
      </w:r>
      <w:r w:rsidR="00DB5CD4">
        <w:t xml:space="preserve"> that readers are familiar with...</w:t>
      </w:r>
    </w:p>
    <w:p w:rsidR="007221BB" w:rsidRPr="007221BB" w:rsidRDefault="007221BB" w:rsidP="00DB5CD4">
      <w:pPr>
        <w:pStyle w:val="Bullet"/>
      </w:pPr>
      <w:proofErr w:type="gramStart"/>
      <w:r>
        <w:t>remote</w:t>
      </w:r>
      <w:proofErr w:type="gramEnd"/>
      <w:r>
        <w:t xml:space="preserve"> sensing and the disciplines and </w:t>
      </w:r>
      <w:r w:rsidR="004B60CF">
        <w:t>processes</w:t>
      </w:r>
      <w:r w:rsidR="00DB5CD4">
        <w:t xml:space="preserve"> related to it.</w:t>
      </w:r>
    </w:p>
    <w:p w:rsidR="007221BB" w:rsidRDefault="00DB5CD4" w:rsidP="00DB5CD4">
      <w:pPr>
        <w:pStyle w:val="Bullet"/>
      </w:pPr>
      <w:proofErr w:type="gramStart"/>
      <w:r>
        <w:t>the</w:t>
      </w:r>
      <w:proofErr w:type="gramEnd"/>
      <w:r>
        <w:t xml:space="preserve"> general operation of their own computer.</w:t>
      </w:r>
    </w:p>
    <w:p w:rsidR="002F3529" w:rsidRPr="007221BB" w:rsidRDefault="002F3529" w:rsidP="00DB5CD4">
      <w:pPr>
        <w:pStyle w:val="Bullet"/>
      </w:pPr>
      <w:proofErr w:type="gramStart"/>
      <w:r>
        <w:t>the</w:t>
      </w:r>
      <w:proofErr w:type="gramEnd"/>
      <w:r>
        <w:t xml:space="preserve"> general concept of a client-server architecture.</w:t>
      </w:r>
    </w:p>
    <w:p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rsidR="00334CF9" w:rsidRDefault="00334CF9" w:rsidP="00334CF9">
      <w:pPr>
        <w:pStyle w:val="Heading2"/>
      </w:pPr>
      <w:bookmarkStart w:id="17" w:name="_Toc358992524"/>
      <w:bookmarkStart w:id="18" w:name="_Toc358992523"/>
      <w:bookmarkStart w:id="19" w:name="_Toc355280332"/>
      <w:r>
        <w:t>Copyright and licensing</w:t>
      </w:r>
      <w:bookmarkEnd w:id="17"/>
    </w:p>
    <w:p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r w:rsidRPr="00DB5CD4">
        <w:t xml:space="preserve">Therefore its source is readily available for inspection and </w:t>
      </w:r>
      <w:r>
        <w:t>development. It can be found in LICENCE.html and at http://creativecommons.org/licenses/by-sa/3.0/</w:t>
      </w:r>
      <w:r w:rsidRPr="00DB5CD4">
        <w:t>.</w:t>
      </w:r>
    </w:p>
    <w:p w:rsidR="00334CF9" w:rsidRDefault="00334CF9" w:rsidP="00334CF9">
      <w:pPr>
        <w:pStyle w:val="Heading2"/>
      </w:pPr>
      <w:r>
        <w:t>For Further Information</w:t>
      </w:r>
    </w:p>
    <w:p w:rsidR="00334CF9" w:rsidRDefault="00334CF9" w:rsidP="00334CF9">
      <w:pPr>
        <w:pStyle w:val="Body"/>
      </w:pPr>
      <w:r>
        <w:t>Please refer to the following documents for more information about SPECCHIO. Unless otherwise stated, they can be found in the SPECCHIO Installation kit.</w:t>
      </w:r>
    </w:p>
    <w:p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rsidR="00334CF9" w:rsidRDefault="00334CF9" w:rsidP="00B207D2">
      <w:pPr>
        <w:pStyle w:val="HangingIndent"/>
      </w:pPr>
      <w:r>
        <w:rPr>
          <w:rStyle w:val="Strong"/>
        </w:rPr>
        <w:t xml:space="preserve">SPECCHIO_Tutorial.pdf </w:t>
      </w:r>
      <w:r>
        <w:t>provides instruction in the operation of key areas of the SPECCHIO Client.</w:t>
      </w:r>
    </w:p>
    <w:p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rsidR="005555AA" w:rsidRDefault="00334CF9" w:rsidP="005555AA">
      <w:pPr>
        <w:pStyle w:val="HangingIndent"/>
        <w:rPr>
          <w:rStyle w:val="Strong"/>
        </w:rPr>
      </w:pPr>
      <w:proofErr w:type="gramStart"/>
      <w:r>
        <w:rPr>
          <w:rStyle w:val="Strong"/>
        </w:rPr>
        <w:lastRenderedPageBreak/>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w:t>
      </w:r>
      <w:proofErr w:type="gramEnd"/>
      <w:r>
        <w:t xml:space="preserve"> Some of this information may be related to othe</w:t>
      </w:r>
      <w:r w:rsidR="00B207D2">
        <w:t>r non-UOW versions of SPECCHIO.</w:t>
      </w:r>
    </w:p>
    <w:p w:rsidR="00334CF9" w:rsidRPr="005555AA" w:rsidRDefault="005555AA" w:rsidP="005555AA">
      <w:pPr>
        <w:pStyle w:val="HangingIndent"/>
        <w:rPr>
          <w:rStyle w:val="Strong"/>
          <w:b w:val="0"/>
          <w:bCs w:val="0"/>
          <w:i/>
          <w:color w:val="FF0000"/>
        </w:rPr>
      </w:pPr>
      <w:r>
        <w:rPr>
          <w:rStyle w:val="Strong"/>
        </w:rPr>
        <w:t xml:space="preserve">SPECCHIO </w:t>
      </w:r>
      <w:proofErr w:type="spellStart"/>
      <w:r>
        <w:rPr>
          <w:rStyle w:val="Strong"/>
        </w:rPr>
        <w:t>UoW</w:t>
      </w:r>
      <w:proofErr w:type="spellEnd"/>
      <w:r>
        <w:rPr>
          <w:rStyle w:val="Strong"/>
        </w:rPr>
        <w:t xml:space="preserve">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rsidR="005555AA" w:rsidRDefault="00334CF9" w:rsidP="00334CF9">
      <w:pPr>
        <w:pStyle w:val="HangingIndent"/>
      </w:pPr>
      <w:proofErr w:type="gramStart"/>
      <w:r>
        <w:rPr>
          <w:rStyle w:val="Strong"/>
        </w:rPr>
        <w:t xml:space="preserve">SPECCHIO </w:t>
      </w:r>
      <w:proofErr w:type="spellStart"/>
      <w:r>
        <w:rPr>
          <w:rStyle w:val="Strong"/>
        </w:rPr>
        <w:t>GitHub</w:t>
      </w:r>
      <w:proofErr w:type="spellEnd"/>
      <w:r>
        <w:rPr>
          <w:rStyle w:val="Strong"/>
        </w:rPr>
        <w:t xml:space="preserve">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proofErr w:type="gramEnd"/>
    </w:p>
    <w:p w:rsidR="00334CF9" w:rsidRDefault="00334CF9" w:rsidP="007E7200">
      <w:pPr>
        <w:pStyle w:val="Body"/>
        <w:ind w:left="0"/>
      </w:pPr>
    </w:p>
    <w:p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rsidR="002A0FFE" w:rsidRPr="00084655" w:rsidRDefault="002A0FFE" w:rsidP="00C96D90">
      <w:pPr>
        <w:pStyle w:val="Code"/>
      </w:pPr>
      <w:proofErr w:type="gramStart"/>
      <w:r w:rsidRPr="00084655">
        <w:t>java</w:t>
      </w:r>
      <w:proofErr w:type="gramEnd"/>
      <w:r w:rsidRPr="00084655">
        <w:t xml:space="preserve"> -version</w:t>
      </w:r>
    </w:p>
    <w:p w:rsidR="002A0FFE" w:rsidRPr="00084655" w:rsidRDefault="002A0FFE" w:rsidP="00821767">
      <w:pPr>
        <w:pStyle w:val="Body"/>
      </w:pPr>
      <w:r w:rsidRPr="00084655">
        <w:t>The output will be similar to:</w:t>
      </w:r>
    </w:p>
    <w:p w:rsidR="00CF19AD" w:rsidRPr="00CF19AD" w:rsidRDefault="00CF19AD" w:rsidP="00C96D90">
      <w:pPr>
        <w:pStyle w:val="Code"/>
      </w:pPr>
      <w:proofErr w:type="gramStart"/>
      <w:r w:rsidRPr="00CF19AD">
        <w:t>java</w:t>
      </w:r>
      <w:proofErr w:type="gramEnd"/>
      <w:r w:rsidRPr="00CF19AD">
        <w:t xml:space="preserve"> version "1.7.0_17"</w:t>
      </w:r>
    </w:p>
    <w:p w:rsidR="00CF19AD" w:rsidRPr="00CF19AD" w:rsidRDefault="00CF19AD" w:rsidP="00C96D90">
      <w:pPr>
        <w:pStyle w:val="Code"/>
      </w:pPr>
      <w:r w:rsidRPr="00CF19AD">
        <w:t>Java(TM) SE Runtime Environment (build 1.7.0_17-b02)</w:t>
      </w:r>
    </w:p>
    <w:p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rsidR="006E398C" w:rsidRDefault="006E398C" w:rsidP="006E398C">
      <w:pPr>
        <w:pStyle w:val="Heading3"/>
      </w:pPr>
      <w:r>
        <w:t>Installing SPECCHIO for the First Time</w:t>
      </w:r>
    </w:p>
    <w:p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w:t>
      </w:r>
      <w:proofErr w:type="gramStart"/>
      <w:r w:rsidR="00A20C5B">
        <w:t>Unix</w:t>
      </w:r>
      <w:proofErr w:type="gramEnd"/>
      <w:r w:rsidR="00A20C5B">
        <w:t xml:space="preserve"> systems.</w:t>
      </w:r>
    </w:p>
    <w:p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p>
    <w:p w:rsidR="00A23B58" w:rsidRDefault="00A23B58" w:rsidP="000278A8">
      <w:pPr>
        <w:pStyle w:val="NumberedItem"/>
      </w:pPr>
      <w:r w:rsidRPr="000278A8">
        <w:t>Follow the prompts to install the software into a directory of your choice.</w:t>
      </w:r>
    </w:p>
    <w:p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w:t>
      </w:r>
      <w:proofErr w:type="gramStart"/>
      <w:r>
        <w:t>Unix</w:t>
      </w:r>
      <w:proofErr w:type="gramEnd"/>
      <w:r>
        <w:t xml:space="preserve"> and Linux. </w:t>
      </w:r>
    </w:p>
    <w:p w:rsidR="006E398C" w:rsidRDefault="006E398C" w:rsidP="006E398C">
      <w:pPr>
        <w:pStyle w:val="Heading3"/>
      </w:pPr>
      <w:r>
        <w:t>Upgrading an Existing Installation</w:t>
      </w:r>
    </w:p>
    <w:p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rsidR="006E398C" w:rsidRDefault="006E398C" w:rsidP="006E398C">
      <w:pPr>
        <w:ind w:left="709"/>
      </w:pPr>
    </w:p>
    <w:p w:rsidR="006E398C" w:rsidRPr="006E398C" w:rsidRDefault="006E398C" w:rsidP="006E398C">
      <w:pPr>
        <w:ind w:left="709"/>
      </w:pPr>
      <w:r>
        <w:t xml:space="preserve">The installer will ask you if you wish to overwrite the file </w:t>
      </w:r>
      <w:r w:rsidRPr="006E398C">
        <w:rPr>
          <w:rFonts w:ascii="Courier New" w:hAnsi="Courier New" w:cs="Courier New"/>
        </w:rPr>
        <w:t>db_config.txt</w:t>
      </w:r>
      <w:r>
        <w:t>.</w:t>
      </w:r>
      <w:r w:rsidR="00BE4F1B">
        <w:t xml:space="preserve"> If you wish to continue using the database</w:t>
      </w:r>
      <w:r>
        <w:t xml:space="preserve"> accounts that you established with the previous version of SPECCHIO, you should </w:t>
      </w:r>
      <w:r>
        <w:rPr>
          <w:b/>
        </w:rPr>
        <w:t>not</w:t>
      </w:r>
      <w:r>
        <w:t xml:space="preserve"> overwrite this file.</w:t>
      </w:r>
    </w:p>
    <w:p w:rsidR="006E398C" w:rsidRPr="006E398C" w:rsidRDefault="006E398C" w:rsidP="006E398C"/>
    <w:p w:rsidR="00A23B58" w:rsidRDefault="00A23B58" w:rsidP="00A23B58">
      <w:pPr>
        <w:pStyle w:val="Heading2"/>
      </w:pPr>
      <w:r>
        <w:t>Lau</w:t>
      </w:r>
      <w:r w:rsidR="000278A8">
        <w:t>nching the SPECCHIO Application</w:t>
      </w:r>
    </w:p>
    <w:p w:rsidR="00A23B58" w:rsidRDefault="00A23B58" w:rsidP="00A23B58">
      <w:pPr>
        <w:pStyle w:val="Heading3"/>
      </w:pPr>
      <w:r>
        <w:t>Windows</w:t>
      </w:r>
    </w:p>
    <w:p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rsidR="00A23B58" w:rsidRDefault="00A23B58" w:rsidP="00A23B58">
      <w:pPr>
        <w:pStyle w:val="Heading3"/>
      </w:pPr>
      <w:r>
        <w:lastRenderedPageBreak/>
        <w:t>Mac OS X</w:t>
      </w:r>
    </w:p>
    <w:p w:rsidR="00A23B58" w:rsidRDefault="00A23B58" w:rsidP="004311F6">
      <w:pPr>
        <w:pStyle w:val="Body"/>
      </w:pPr>
      <w:r>
        <w:t xml:space="preserve">Open Finder, and navigate to the folder into which you installed SPECCHIO. Navigate to the </w:t>
      </w:r>
      <w:proofErr w:type="spellStart"/>
      <w:r w:rsidRPr="004311F6">
        <w:rPr>
          <w:rStyle w:val="CodeChar"/>
          <w:rFonts w:eastAsia="Courier New"/>
        </w:rPr>
        <w:t>macosx</w:t>
      </w:r>
      <w:proofErr w:type="spellEnd"/>
      <w:r>
        <w:t xml:space="preserve"> folder and double-click on </w:t>
      </w:r>
      <w:proofErr w:type="spellStart"/>
      <w:r w:rsidRPr="004311F6">
        <w:rPr>
          <w:rStyle w:val="CodeChar"/>
          <w:rFonts w:eastAsia="Courier New"/>
        </w:rPr>
        <w:t>specchio</w:t>
      </w:r>
      <w:proofErr w:type="spellEnd"/>
      <w:r>
        <w:t>.</w:t>
      </w:r>
    </w:p>
    <w:p w:rsidR="00A23B58" w:rsidRDefault="00A23B58" w:rsidP="00A23B58">
      <w:pPr>
        <w:pStyle w:val="Heading3"/>
      </w:pPr>
      <w:proofErr w:type="gramStart"/>
      <w:r>
        <w:t>Unix</w:t>
      </w:r>
      <w:proofErr w:type="gramEnd"/>
      <w:r>
        <w:t xml:space="preserve"> and Linux</w:t>
      </w:r>
    </w:p>
    <w:p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rsidR="00A23B58" w:rsidRDefault="00A23B58" w:rsidP="00197605">
      <w:pPr>
        <w:pStyle w:val="Heading2"/>
      </w:pPr>
      <w:bookmarkStart w:id="27" w:name="h.vmn37r33bp8g" w:colFirst="0" w:colLast="0"/>
      <w:bookmarkEnd w:id="27"/>
      <w:r>
        <w:t>Creating a User Account</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Start the SPECCHIO client application.</w:t>
            </w:r>
          </w:p>
          <w:p w:rsidR="000278A8" w:rsidRDefault="000278A8" w:rsidP="000278A8">
            <w:pPr>
              <w:pStyle w:val="ProcessStep"/>
            </w:pPr>
            <w:r>
              <w:t xml:space="preserve">Select </w:t>
            </w:r>
            <w:r w:rsidRPr="000278A8">
              <w:rPr>
                <w:rStyle w:val="GUIWord"/>
              </w:rPr>
              <w:t>Database</w:t>
            </w:r>
            <w:r>
              <w:t xml:space="preserve">, </w:t>
            </w:r>
            <w:proofErr w:type="gramStart"/>
            <w:r>
              <w:t>then</w:t>
            </w:r>
            <w:proofErr w:type="gramEnd"/>
            <w:r>
              <w:t xml:space="preserve"> </w:t>
            </w:r>
            <w:r w:rsidRPr="000278A8">
              <w:rPr>
                <w:rStyle w:val="GUIWord"/>
              </w:rPr>
              <w:t>Create a new user account</w:t>
            </w:r>
            <w:r>
              <w:t xml:space="preserve"> from the main menu.</w:t>
            </w:r>
          </w:p>
          <w:p w:rsidR="000278A8" w:rsidRDefault="000278A8" w:rsidP="000278A8">
            <w:pPr>
              <w:pStyle w:val="ProcessStep"/>
            </w:pPr>
            <w:r>
              <w:t>Complete the server details as follows:</w:t>
            </w:r>
          </w:p>
          <w:p w:rsidR="000278A8" w:rsidRDefault="000278A8" w:rsidP="000278A8">
            <w:pPr>
              <w:pStyle w:val="ProcessStepFollow"/>
            </w:pPr>
            <w:r>
              <w:t xml:space="preserve">Web Application Server: </w:t>
            </w:r>
            <w:r w:rsidR="00B91A6C">
              <w:rPr>
                <w:rStyle w:val="CodeChar"/>
                <w:rFonts w:eastAsia="Courier New"/>
              </w:rPr>
              <w:t>specchio</w:t>
            </w:r>
            <w:r w:rsidR="00B207D2">
              <w:rPr>
                <w:rStyle w:val="CodeChar"/>
                <w:rFonts w:eastAsia="Courier New"/>
              </w:rPr>
              <w:t>.</w:t>
            </w:r>
            <w:r w:rsidRPr="000278A8">
              <w:rPr>
                <w:rStyle w:val="CodeChar"/>
                <w:rFonts w:eastAsia="Courier New"/>
              </w:rPr>
              <w:t>uow.edu.au</w:t>
            </w:r>
          </w:p>
          <w:p w:rsidR="000278A8" w:rsidRDefault="000278A8" w:rsidP="000278A8">
            <w:pPr>
              <w:pStyle w:val="ProcessStepFollow"/>
            </w:pPr>
            <w:r>
              <w:t xml:space="preserve">Port: </w:t>
            </w:r>
            <w:r w:rsidRPr="000278A8">
              <w:rPr>
                <w:rStyle w:val="CodeChar"/>
                <w:rFonts w:eastAsia="Courier New"/>
              </w:rPr>
              <w:t>443</w:t>
            </w:r>
          </w:p>
          <w:p w:rsidR="000278A8" w:rsidRDefault="000278A8" w:rsidP="000278A8">
            <w:pPr>
              <w:pStyle w:val="ProcessStepFollow"/>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rsidR="000278A8" w:rsidRDefault="000278A8" w:rsidP="000278A8">
            <w:pPr>
              <w:pStyle w:val="ProcessStepFollow"/>
            </w:pPr>
            <w:r>
              <w:t>SPECCHIO will not send any e-mail to the e-mail address entered and the address is not visible to other users.</w:t>
            </w:r>
          </w:p>
          <w:p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rsidR="000278A8" w:rsidRDefault="000278A8" w:rsidP="000278A8">
            <w:pPr>
              <w:pStyle w:val="ProcessStepFollow"/>
            </w:pPr>
            <w:r>
              <w:t>You should see a message saying that an account has been created and its details added to your configuration file.</w:t>
            </w:r>
          </w:p>
        </w:tc>
      </w:tr>
    </w:tbl>
    <w:p w:rsidR="000278A8" w:rsidRDefault="000278A8" w:rsidP="000278A8">
      <w:pPr>
        <w:pStyle w:val="Body"/>
      </w:pPr>
      <w:bookmarkStart w:id="28" w:name="h.4ir09cke7o6d" w:colFirst="0" w:colLast="0"/>
      <w:bookmarkEnd w:id="28"/>
      <w:r>
        <w:t>The account username and password are automatically stored in the configuration file (</w:t>
      </w:r>
      <w:r>
        <w:rPr>
          <w:rFonts w:ascii="Courier New" w:eastAsia="Courier New" w:hAnsi="Courier New" w:cs="Courier New"/>
        </w:rPr>
        <w:t>db_config.txt</w:t>
      </w:r>
      <w:r>
        <w:t>). You do not need to know or record them yourself.</w:t>
      </w:r>
    </w:p>
    <w:p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rsidR="004311F6" w:rsidRDefault="000278A8" w:rsidP="000278A8">
      <w:pPr>
        <w:pStyle w:val="Body"/>
      </w:pPr>
      <w:r>
        <w:t>You are now ready to use SPECCHIO as described in the User Guide.</w:t>
      </w:r>
    </w:p>
    <w:p w:rsidR="00F117C1" w:rsidRDefault="00F117C1">
      <w:r>
        <w:br w:type="page"/>
      </w:r>
    </w:p>
    <w:p w:rsidR="00F117C1" w:rsidRDefault="00F117C1" w:rsidP="00F117C1">
      <w:pPr>
        <w:pStyle w:val="Appendix1"/>
      </w:pPr>
      <w:r>
        <w:lastRenderedPageBreak/>
        <w:t>Change History</w:t>
      </w:r>
    </w:p>
    <w:p w:rsidR="00F117C1" w:rsidRDefault="00F117C1" w:rsidP="00F117C1">
      <w:pPr>
        <w:pStyle w:val="HeadingSubUnnumbered"/>
      </w:pPr>
      <w:r>
        <w:t>V3.0.1</w:t>
      </w:r>
    </w:p>
    <w:p w:rsidR="00F117C1" w:rsidRDefault="00F117C1" w:rsidP="00F117C1">
      <w:pPr>
        <w:pStyle w:val="Body"/>
      </w:pPr>
      <w:r>
        <w:t>DC10-301 Added a researcher description field for Research Data Australia</w:t>
      </w:r>
    </w:p>
    <w:p w:rsidR="00F117C1" w:rsidRDefault="00F117C1" w:rsidP="00F117C1">
      <w:pPr>
        <w:pStyle w:val="Body"/>
      </w:pPr>
      <w:r>
        <w:t xml:space="preserve">DC10-302 Corrected a </w:t>
      </w:r>
      <w:proofErr w:type="spellStart"/>
      <w:r>
        <w:t>JAXBException</w:t>
      </w:r>
      <w:proofErr w:type="spellEnd"/>
      <w:r>
        <w:t xml:space="preserve"> when viewing an instrument picture</w:t>
      </w:r>
    </w:p>
    <w:p w:rsidR="00F117C1" w:rsidRDefault="00F117C1" w:rsidP="00F117C1">
      <w:pPr>
        <w:pStyle w:val="Body"/>
      </w:pPr>
      <w:r>
        <w:t>DC10-303 Preserved db_config.txt when upgrading an existing installation</w:t>
      </w:r>
    </w:p>
    <w:p w:rsidR="00F117C1" w:rsidRDefault="00F117C1" w:rsidP="00F117C1">
      <w:pPr>
        <w:pStyle w:val="Body"/>
      </w:pPr>
      <w:r>
        <w:t>DC10-304 Corrected account name generation for names containing punctuation</w:t>
      </w:r>
    </w:p>
    <w:p w:rsidR="00F117C1" w:rsidRDefault="00F117C1" w:rsidP="00F117C1">
      <w:pPr>
        <w:pStyle w:val="Body"/>
      </w:pPr>
      <w:r>
        <w:t>DC10-306 Cleared the progress message when loading campaign data fails</w:t>
      </w:r>
      <w:bookmarkStart w:id="29" w:name="_GoBack"/>
      <w:bookmarkEnd w:id="29"/>
    </w:p>
    <w:p w:rsidR="00F117C1" w:rsidRPr="00F117C1" w:rsidRDefault="00F117C1" w:rsidP="00F117C1">
      <w:pPr>
        <w:pStyle w:val="Body"/>
      </w:pPr>
    </w:p>
    <w:sectPr w:rsidR="00F117C1" w:rsidRPr="00F117C1" w:rsidSect="00E47832">
      <w:headerReference w:type="default" r:id="rId15"/>
      <w:footerReference w:type="default" r:id="rId16"/>
      <w:headerReference w:type="first" r:id="rId17"/>
      <w:footerReference w:type="first" r:id="rId18"/>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495" w:rsidRDefault="00B36495">
      <w:r>
        <w:separator/>
      </w:r>
    </w:p>
  </w:endnote>
  <w:endnote w:type="continuationSeparator" w:id="0">
    <w:p w:rsidR="00B36495" w:rsidRDefault="00B36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Footer"/>
      <w:pBdr>
        <w:top w:val="single" w:sz="18" w:space="5" w:color="0070C0"/>
      </w:pBdr>
      <w:tabs>
        <w:tab w:val="clear" w:pos="7938"/>
        <w:tab w:val="right" w:pos="8789"/>
      </w:tabs>
    </w:pPr>
    <w:r>
      <w:fldChar w:fldCharType="begin"/>
    </w:r>
    <w:r w:rsidR="00A602D5">
      <w:instrText xml:space="preserve">FILENAME </w:instrText>
    </w:r>
    <w:r>
      <w:fldChar w:fldCharType="separate"/>
    </w:r>
    <w:r w:rsidR="00234B8D">
      <w:rPr>
        <w:noProof/>
      </w:rPr>
      <w:t>SPECCHIO_ReleaseNotes.docx</w:t>
    </w:r>
    <w:r>
      <w:rPr>
        <w:noProof/>
      </w:rPr>
      <w:fldChar w:fldCharType="end"/>
    </w:r>
  </w:p>
  <w:p w:rsidR="00334CF9" w:rsidRDefault="00334CF9" w:rsidP="00796C6A">
    <w:pPr>
      <w:pStyle w:val="Footer"/>
      <w:pBdr>
        <w:top w:val="single" w:sz="18" w:space="5" w:color="0070C0"/>
      </w:pBdr>
      <w:tabs>
        <w:tab w:val="clear" w:pos="7938"/>
        <w:tab w:val="right" w:pos="9356"/>
      </w:tabs>
    </w:pPr>
    <w:r>
      <w:t xml:space="preserve">Version </w:t>
    </w:r>
    <w:r w:rsidR="00BB2F07">
      <w:fldChar w:fldCharType="begin"/>
    </w:r>
    <w:r w:rsidR="00A602D5">
      <w:instrText>REF VQS</w:instrText>
    </w:r>
    <w:r w:rsidR="00BB2F07">
      <w:fldChar w:fldCharType="separate"/>
    </w:r>
    <w:r w:rsidR="00234B8D">
      <w:rPr>
        <w:noProof/>
      </w:rPr>
      <w:t>3.0</w:t>
    </w:r>
    <w:r w:rsidR="00BB2F07">
      <w:rPr>
        <w:noProof/>
      </w:rPr>
      <w:fldChar w:fldCharType="end"/>
    </w:r>
    <w:r>
      <w:t xml:space="preserve"> / </w:t>
    </w:r>
    <w:r w:rsidR="00BB2F07">
      <w:fldChar w:fldCharType="begin"/>
    </w:r>
    <w:r w:rsidR="00A602D5">
      <w:instrText>REF DD</w:instrText>
    </w:r>
    <w:r w:rsidR="00BB2F07">
      <w:fldChar w:fldCharType="separate"/>
    </w:r>
    <w:r w:rsidR="00B60DCD">
      <w:rPr>
        <w:noProof/>
      </w:rPr>
      <w:t>29.10.2013</w:t>
    </w:r>
    <w:r w:rsidR="00BB2F07">
      <w:rPr>
        <w:noProof/>
      </w:rPr>
      <w:fldChar w:fldCharType="end"/>
    </w:r>
    <w:r>
      <w:tab/>
    </w:r>
    <w:r>
      <w:tab/>
      <w:t>Pag</w:t>
    </w:r>
    <w:r w:rsidRPr="008030FC">
      <w:t xml:space="preserve">e </w:t>
    </w:r>
    <w:r w:rsidR="00BB2F07">
      <w:fldChar w:fldCharType="begin"/>
    </w:r>
    <w:r w:rsidR="00A602D5">
      <w:instrText>PAGE</w:instrText>
    </w:r>
    <w:r w:rsidR="00BB2F07">
      <w:fldChar w:fldCharType="separate"/>
    </w:r>
    <w:r w:rsidR="00F117C1">
      <w:rPr>
        <w:noProof/>
      </w:rPr>
      <w:t>6</w:t>
    </w:r>
    <w:r w:rsidR="00BB2F07">
      <w:rPr>
        <w:noProof/>
      </w:rPr>
      <w:fldChar w:fldCharType="end"/>
    </w:r>
    <w:r w:rsidRPr="008030FC">
      <w:t xml:space="preserve"> </w:t>
    </w:r>
    <w:r>
      <w:t xml:space="preserve">of </w:t>
    </w:r>
    <w:r w:rsidR="00BB2F07">
      <w:fldChar w:fldCharType="begin"/>
    </w:r>
    <w:r w:rsidR="00A602D5">
      <w:instrText xml:space="preserve">NUMPAGES </w:instrText>
    </w:r>
    <w:r w:rsidR="00BB2F07">
      <w:fldChar w:fldCharType="separate"/>
    </w:r>
    <w:r w:rsidR="00F117C1">
      <w:rPr>
        <w:noProof/>
      </w:rPr>
      <w:t>6</w:t>
    </w:r>
    <w:r w:rsidR="00BB2F0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495" w:rsidRDefault="00B36495">
      <w:r>
        <w:separator/>
      </w:r>
    </w:p>
  </w:footnote>
  <w:footnote w:type="continuationSeparator" w:id="0">
    <w:p w:rsidR="00B36495" w:rsidRDefault="00B364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Header"/>
      <w:pBdr>
        <w:bottom w:val="single" w:sz="18" w:space="1" w:color="0070C0"/>
      </w:pBdr>
      <w:tabs>
        <w:tab w:val="clear" w:pos="7938"/>
        <w:tab w:val="right" w:pos="9356"/>
      </w:tabs>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r w:rsidR="00334CF9">
      <w:rPr>
        <w:lang w:val="en-US"/>
      </w:rPr>
      <w:t xml:space="preserve"> </w:t>
    </w:r>
    <w:r>
      <w:rPr>
        <w:lang w:val="en-US"/>
      </w:rPr>
      <w:fldChar w:fldCharType="begin"/>
    </w:r>
    <w:r w:rsidR="00334CF9">
      <w:rPr>
        <w:lang w:val="en-US"/>
      </w:rPr>
      <w:instrText>IF partproject = "" "" "/ "</w:instrText>
    </w:r>
    <w:r>
      <w:rPr>
        <w:lang w:val="en-US"/>
      </w:rPr>
      <w:fldChar w:fldCharType="end"/>
    </w:r>
    <w:r w:rsidR="00334CF9">
      <w:tab/>
    </w:r>
    <w:r w:rsidR="008332A2">
      <w:t>Release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framePr w:w="3255" w:h="992" w:wrap="notBeside" w:vAnchor="text" w:hAnchor="margin" w:y="1"/>
    </w:pPr>
  </w:p>
  <w:p w:rsidR="00334CF9" w:rsidRDefault="00334CF9">
    <w:pPr>
      <w:framePr w:w="3255" w:h="992" w:wrap="notBeside" w:vAnchor="text" w:hAnchor="margin" w:y="1"/>
    </w:pPr>
  </w:p>
  <w:p w:rsidR="00334CF9" w:rsidRDefault="00334CF9">
    <w:pPr>
      <w:rPr>
        <w:sz w:val="28"/>
        <w:szCs w:val="28"/>
      </w:rPr>
    </w:pPr>
    <w:r>
      <w:rPr>
        <w:sz w:val="28"/>
        <w:szCs w:val="28"/>
      </w:rPr>
      <w:t>Remote Sensing Laboratories</w:t>
    </w:r>
  </w:p>
  <w:p w:rsidR="00334CF9" w:rsidRDefault="00334CF9">
    <w:pPr>
      <w:rPr>
        <w:sz w:val="28"/>
        <w:szCs w:val="28"/>
      </w:rPr>
    </w:pPr>
    <w:r>
      <w:rPr>
        <w:sz w:val="28"/>
        <w:szCs w:val="28"/>
      </w:rPr>
      <w:t>Department of Geography</w:t>
    </w:r>
  </w:p>
  <w:p w:rsidR="00334CF9" w:rsidRPr="00192611" w:rsidRDefault="00334CF9">
    <w:pPr>
      <w:rPr>
        <w:sz w:val="28"/>
        <w:szCs w:val="28"/>
      </w:rPr>
    </w:pPr>
    <w:r>
      <w:rPr>
        <w:sz w:val="28"/>
        <w:szCs w:val="28"/>
      </w:rPr>
      <w:t>University of Zurich</w:t>
    </w:r>
  </w:p>
  <w:p w:rsidR="00334CF9" w:rsidRDefault="00334CF9">
    <w:pPr>
      <w:rPr>
        <w:sz w:val="36"/>
      </w:rPr>
    </w:pPr>
  </w:p>
  <w:p w:rsidR="00334CF9" w:rsidRDefault="00BB2F07">
    <w:pPr>
      <w:jc w:val="right"/>
      <w:rPr>
        <w:noProof/>
      </w:rPr>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p>
  <w:p w:rsidR="00334CF9" w:rsidRDefault="00334CF9">
    <w:pPr>
      <w:pBdr>
        <w:bottom w:val="single" w:sz="6" w:space="1" w:color="auto"/>
      </w:pBd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B009F8"/>
    <w:lvl w:ilvl="0">
      <w:start w:val="1"/>
      <w:numFmt w:val="decimal"/>
      <w:lvlText w:val="%1."/>
      <w:lvlJc w:val="left"/>
      <w:pPr>
        <w:tabs>
          <w:tab w:val="num" w:pos="1492"/>
        </w:tabs>
        <w:ind w:left="1492" w:hanging="360"/>
      </w:pPr>
    </w:lvl>
  </w:abstractNum>
  <w:abstractNum w:abstractNumId="1">
    <w:nsid w:val="FFFFFF7D"/>
    <w:multiLevelType w:val="singleLevel"/>
    <w:tmpl w:val="637E52FE"/>
    <w:lvl w:ilvl="0">
      <w:start w:val="1"/>
      <w:numFmt w:val="decimal"/>
      <w:lvlText w:val="%1."/>
      <w:lvlJc w:val="left"/>
      <w:pPr>
        <w:tabs>
          <w:tab w:val="num" w:pos="1209"/>
        </w:tabs>
        <w:ind w:left="1209" w:hanging="360"/>
      </w:pPr>
    </w:lvl>
  </w:abstractNum>
  <w:abstractNum w:abstractNumId="2">
    <w:nsid w:val="FFFFFF7E"/>
    <w:multiLevelType w:val="singleLevel"/>
    <w:tmpl w:val="FFF29F4A"/>
    <w:lvl w:ilvl="0">
      <w:start w:val="1"/>
      <w:numFmt w:val="decimal"/>
      <w:lvlText w:val="%1."/>
      <w:lvlJc w:val="left"/>
      <w:pPr>
        <w:tabs>
          <w:tab w:val="num" w:pos="926"/>
        </w:tabs>
        <w:ind w:left="926" w:hanging="360"/>
      </w:pPr>
    </w:lvl>
  </w:abstractNum>
  <w:abstractNum w:abstractNumId="3">
    <w:nsid w:val="FFFFFF7F"/>
    <w:multiLevelType w:val="singleLevel"/>
    <w:tmpl w:val="DE56354C"/>
    <w:lvl w:ilvl="0">
      <w:start w:val="1"/>
      <w:numFmt w:val="decimal"/>
      <w:lvlText w:val="%1."/>
      <w:lvlJc w:val="left"/>
      <w:pPr>
        <w:tabs>
          <w:tab w:val="num" w:pos="643"/>
        </w:tabs>
        <w:ind w:left="643" w:hanging="360"/>
      </w:pPr>
    </w:lvl>
  </w:abstractNum>
  <w:abstractNum w:abstractNumId="4">
    <w:nsid w:val="FFFFFF80"/>
    <w:multiLevelType w:val="singleLevel"/>
    <w:tmpl w:val="44CA8C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06F6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92AA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2E76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74A4C0"/>
    <w:lvl w:ilvl="0">
      <w:start w:val="1"/>
      <w:numFmt w:val="decimal"/>
      <w:lvlText w:val="%1."/>
      <w:lvlJc w:val="left"/>
      <w:pPr>
        <w:tabs>
          <w:tab w:val="num" w:pos="360"/>
        </w:tabs>
        <w:ind w:left="360" w:hanging="360"/>
      </w:pPr>
    </w:lvl>
  </w:abstractNum>
  <w:abstractNum w:abstractNumId="9">
    <w:nsid w:val="FFFFFF89"/>
    <w:multiLevelType w:val="singleLevel"/>
    <w:tmpl w:val="3410BFE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3A159E9"/>
    <w:multiLevelType w:val="multilevel"/>
    <w:tmpl w:val="F59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D4514D"/>
    <w:multiLevelType w:val="multilevel"/>
    <w:tmpl w:val="64822B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7822B1A"/>
    <w:multiLevelType w:val="multilevel"/>
    <w:tmpl w:val="919A271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1045653A"/>
    <w:multiLevelType w:val="multilevel"/>
    <w:tmpl w:val="633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E219B5"/>
    <w:multiLevelType w:val="multilevel"/>
    <w:tmpl w:val="AF7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0265BC"/>
    <w:multiLevelType w:val="multilevel"/>
    <w:tmpl w:val="2EF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A293D"/>
    <w:multiLevelType w:val="hybridMultilevel"/>
    <w:tmpl w:val="6EBA7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8A8163E"/>
    <w:multiLevelType w:val="hybridMultilevel"/>
    <w:tmpl w:val="F8743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A31762"/>
    <w:multiLevelType w:val="hybridMultilevel"/>
    <w:tmpl w:val="CBC6E1A4"/>
    <w:lvl w:ilvl="0" w:tplc="CB842362">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A5506A"/>
    <w:multiLevelType w:val="multilevel"/>
    <w:tmpl w:val="5B2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EE2896"/>
    <w:multiLevelType w:val="hybridMultilevel"/>
    <w:tmpl w:val="6BB4384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nsid w:val="38430F79"/>
    <w:multiLevelType w:val="multilevel"/>
    <w:tmpl w:val="958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AE317B"/>
    <w:multiLevelType w:val="hybridMultilevel"/>
    <w:tmpl w:val="D6645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5DA0115"/>
    <w:multiLevelType w:val="multilevel"/>
    <w:tmpl w:val="3C9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0120B5"/>
    <w:multiLevelType w:val="hybridMultilevel"/>
    <w:tmpl w:val="06F66D2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0">
    <w:nsid w:val="5AB23A4A"/>
    <w:multiLevelType w:val="multilevel"/>
    <w:tmpl w:val="EC0632E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5CD05B2F"/>
    <w:multiLevelType w:val="multilevel"/>
    <w:tmpl w:val="E30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34">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AD6AEB"/>
    <w:multiLevelType w:val="multilevel"/>
    <w:tmpl w:val="EE94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2"/>
  </w:num>
  <w:num w:numId="4">
    <w:abstractNumId w:val="34"/>
  </w:num>
  <w:num w:numId="5">
    <w:abstractNumId w:val="35"/>
  </w:num>
  <w:num w:numId="6">
    <w:abstractNumId w:val="3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27"/>
  </w:num>
  <w:num w:numId="11">
    <w:abstractNumId w:val="13"/>
  </w:num>
  <w:num w:numId="12">
    <w:abstractNumId w:val="31"/>
  </w:num>
  <w:num w:numId="13">
    <w:abstractNumId w:val="17"/>
  </w:num>
  <w:num w:numId="14">
    <w:abstractNumId w:val="24"/>
  </w:num>
  <w:num w:numId="15">
    <w:abstractNumId w:val="18"/>
  </w:num>
  <w:num w:numId="16">
    <w:abstractNumId w:val="16"/>
  </w:num>
  <w:num w:numId="17">
    <w:abstractNumId w:val="29"/>
  </w:num>
  <w:num w:numId="18">
    <w:abstractNumId w:val="2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21"/>
  </w:num>
  <w:num w:numId="24">
    <w:abstractNumId w:val="23"/>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1"/>
  </w:num>
  <w:num w:numId="28">
    <w:abstractNumId w:val="33"/>
  </w:num>
  <w:num w:numId="29">
    <w:abstractNumId w:val="15"/>
  </w:num>
  <w:num w:numId="30">
    <w:abstractNumId w:val="14"/>
  </w:num>
  <w:num w:numId="31">
    <w:abstractNumId w:val="30"/>
  </w:num>
  <w:num w:numId="32">
    <w:abstractNumId w:val="2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8"/>
    <w:lvlOverride w:ilvl="0">
      <w:startOverride w:val="1"/>
    </w:lvlOverride>
  </w:num>
  <w:num w:numId="44">
    <w:abstractNumId w:val="11"/>
    <w:lvlOverride w:ilvl="0">
      <w:startOverride w:val="1"/>
    </w:lvlOverride>
  </w:num>
  <w:num w:numId="4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A4"/>
    <w:rsid w:val="001572A2"/>
    <w:rsid w:val="00157B6F"/>
    <w:rsid w:val="00161874"/>
    <w:rsid w:val="00163196"/>
    <w:rsid w:val="00163936"/>
    <w:rsid w:val="00164972"/>
    <w:rsid w:val="001669DE"/>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A05D9"/>
    <w:rsid w:val="001A1F98"/>
    <w:rsid w:val="001A3AD1"/>
    <w:rsid w:val="001A3E85"/>
    <w:rsid w:val="001A42EB"/>
    <w:rsid w:val="001A43B4"/>
    <w:rsid w:val="001B1819"/>
    <w:rsid w:val="001B3A12"/>
    <w:rsid w:val="001B47C9"/>
    <w:rsid w:val="001B6174"/>
    <w:rsid w:val="001B763C"/>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B10D8"/>
    <w:rsid w:val="002B31FB"/>
    <w:rsid w:val="002B46C1"/>
    <w:rsid w:val="002B5ED5"/>
    <w:rsid w:val="002C0B19"/>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7F47"/>
    <w:rsid w:val="005504A7"/>
    <w:rsid w:val="00553C61"/>
    <w:rsid w:val="00555090"/>
    <w:rsid w:val="005555AA"/>
    <w:rsid w:val="005565BF"/>
    <w:rsid w:val="00556D60"/>
    <w:rsid w:val="00561BB8"/>
    <w:rsid w:val="00562076"/>
    <w:rsid w:val="00564907"/>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21BB"/>
    <w:rsid w:val="00723D0B"/>
    <w:rsid w:val="00725C77"/>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E7200"/>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780A"/>
    <w:rsid w:val="00A41FBF"/>
    <w:rsid w:val="00A4209F"/>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5008"/>
    <w:rsid w:val="00BC068F"/>
    <w:rsid w:val="00BC1169"/>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3BC9"/>
    <w:rsid w:val="00FB6D95"/>
    <w:rsid w:val="00FB7375"/>
    <w:rsid w:val="00FC20CD"/>
    <w:rsid w:val="00FC399C"/>
    <w:rsid w:val="00FC40BE"/>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4f3ec,#dbe5f1,#c4cdfc,#b8cce4,#00863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5"/>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4"/>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8"/>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21"/>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27"/>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28"/>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ntersectAustralia/dc10"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pecchio.ch"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se/download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AE1B6D40-CC19-42A0-9188-B2D857368065}">
  <ds:schemaRefs>
    <ds:schemaRef ds:uri="http://schemas.openxmlformats.org/officeDocument/2006/bibliography"/>
  </ds:schemaRefs>
</ds:datastoreItem>
</file>

<file path=customXml/itemProps2.xml><?xml version="1.0" encoding="utf-8"?>
<ds:datastoreItem xmlns:ds="http://schemas.openxmlformats.org/officeDocument/2006/customXml" ds:itemID="{9A3CEC15-BB4E-4A08-9960-3F4C75A63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SARA_Atx_SRS_V01.dot</Template>
  <TotalTime>91</TotalTime>
  <Pages>6</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8324</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Nicholas Paul Sheppard</cp:lastModifiedBy>
  <cp:revision>29</cp:revision>
  <cp:lastPrinted>2013-10-28T20:53:00Z</cp:lastPrinted>
  <dcterms:created xsi:type="dcterms:W3CDTF">2013-06-18T00:55:00Z</dcterms:created>
  <dcterms:modified xsi:type="dcterms:W3CDTF">2014-02-06T05:58:00Z</dcterms:modified>
</cp:coreProperties>
</file>